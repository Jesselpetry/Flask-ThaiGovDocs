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4331" w14:textId="4AF9A448" w:rsidR="00C663C2" w:rsidRPr="00B102B1" w:rsidRDefault="0068054D" w:rsidP="000F2225">
      <w:pPr>
        <w:spacing w:after="70" w:line="700" w:lineRule="exact"/>
        <w:jc w:val="center"/>
        <w:rPr>
          <w:rFonts w:ascii="TH SarabunPSK" w:hAnsi="TH SarabunPSK" w:cs="TH SarabunPSK"/>
          <w:b/>
          <w:bCs/>
          <w:color w:val="FFFFFF"/>
          <w:spacing w:val="-20"/>
          <w:sz w:val="58"/>
          <w:szCs w:val="58"/>
        </w:rPr>
      </w:pPr>
      <w:r w:rsidRPr="00B102B1">
        <w:rPr>
          <w:rFonts w:ascii="TH SarabunPSK" w:hAnsi="TH SarabunPSK" w:cs="TH SarabunPSK" w:hint="cs" w:eastAsia="TH SarabunPSK"/>
          <w:noProof/>
          <w:sz w:val="32"/>
        </w:rPr>
        <w:drawing>
          <wp:anchor distT="0" distB="0" distL="114300" distR="114300" simplePos="0" relativeHeight="251663360" behindDoc="0" locked="0" layoutInCell="1" allowOverlap="1" wp14:anchorId="187B12E1" wp14:editId="3F170C39">
            <wp:simplePos x="0" y="0"/>
            <wp:positionH relativeFrom="margin">
              <wp:align>left</wp:align>
            </wp:positionH>
            <wp:positionV relativeFrom="paragraph">
              <wp:posOffset>-95885</wp:posOffset>
            </wp:positionV>
            <wp:extent cx="539115" cy="539750"/>
            <wp:effectExtent l="0" t="0" r="0" b="0"/>
            <wp:wrapNone/>
            <wp:docPr id="11" name="รูปภาพ 8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" descr="krut_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3C2" w:rsidRPr="00B102B1">
        <w:rPr>
          <w:rFonts w:ascii="TH SarabunPSK" w:hAnsi="TH SarabunPSK" w:cs="TH SarabunPSK" w:hint="cs" w:eastAsia="TH SarabunPSK"/>
          <w:b/>
          <w:bCs/>
          <w:sz w:val="32"/>
          <w:szCs w:val="58"/>
          <w:cs/>
        </w:rPr>
        <w:t xml:space="preserve">          </w:t>
      </w:r>
      <w:r w:rsidR="00C663C2" w:rsidRPr="00B102B1">
        <w:rPr>
          <w:rFonts w:ascii="TH SarabunPSK" w:hAnsi="TH SarabunPSK" w:cs="TH SarabunPSK" w:hint="cs" w:eastAsia="TH SarabunPSK"/>
          <w:b/>
          <w:bCs/>
          <w:sz w:val="32"/>
          <w:szCs w:val="22"/>
          <w:cs/>
        </w:rPr>
        <w:t xml:space="preserve"> </w:t>
      </w:r>
      <w:r w:rsidR="00C663C2" w:rsidRPr="00B102B1">
        <w:rPr>
          <w:rFonts w:ascii="TH SarabunPSK" w:hAnsi="TH SarabunPSK" w:cs="TH SarabunPSK" w:hint="cs" w:eastAsia="TH SarabunPSK"/>
          <w:b/>
          <w:bCs/>
          <w:sz w:val="32"/>
          <w:szCs w:val="58"/>
          <w:cs/>
        </w:rPr>
        <w:t xml:space="preserve">        บันทึกข้อความ</w:t>
      </w:r>
      <w:r w:rsidR="00C663C2" w:rsidRPr="00B102B1">
        <w:rPr>
          <w:rFonts w:ascii="TH SarabunPSK" w:hAnsi="TH SarabunPSK" w:cs="TH SarabunPSK" w:hint="cs" w:eastAsia="TH SarabunPSK"/>
          <w:sz w:val="32"/>
        </w:rPr>
        <w:tab/>
      </w:r>
      <w:r w:rsidR="00C663C2" w:rsidRPr="00B102B1">
        <w:rPr>
          <w:rFonts w:ascii="TH SarabunPSK" w:hAnsi="TH SarabunPSK" w:cs="TH SarabunPSK" w:hint="cs" w:eastAsia="TH SarabunPSK"/>
          <w:b/>
          <w:bCs/>
          <w:color w:val="FFFFFF"/>
          <w:spacing w:val="-20"/>
          <w:sz w:val="32"/>
          <w:szCs w:val="58"/>
          <w:cs/>
        </w:rPr>
        <w:t>บันทึกข้อความ</w:t>
      </w:r>
    </w:p>
    <w:tbl>
      <w:tblPr>
        <w:tblStyle w:val="ab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289"/>
        <w:gridCol w:w="900"/>
        <w:gridCol w:w="2876"/>
        <w:gridCol w:w="716"/>
        <w:gridCol w:w="3905"/>
      </w:tblGrid>
      <w:tr w:rsidR="00C705BE" w:rsidRPr="00B102B1" w14:paraId="57406916" w14:textId="77777777" w:rsidTr="00CF4C94">
        <w:trPr>
          <w:trHeight w:val="283"/>
        </w:trPr>
        <w:tc>
          <w:tcPr>
            <w:tcW w:w="1659" w:type="dxa"/>
            <w:gridSpan w:val="3"/>
            <w:vAlign w:val="center"/>
          </w:tcPr>
          <w:p w14:paraId="55314E43" w14:textId="32F157E1" w:rsidR="004F39D8" w:rsidRPr="00B102B1" w:rsidRDefault="004F39D8" w:rsidP="000F22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02B1">
              <w:rPr>
                <w:rFonts w:ascii="TH SarabunPSK" w:hAnsi="TH SarabunPSK" w:cs="TH SarabunPSK" w:hint="cs" w:eastAsia="TH SarabunPSK"/>
                <w:b/>
                <w:bCs/>
                <w:sz w:val="32"/>
                <w:szCs w:val="40"/>
                <w:cs/>
              </w:rPr>
              <w:t>ส่วนราชการ</w:t>
            </w:r>
          </w:p>
        </w:tc>
        <w:tc>
          <w:tcPr>
            <w:tcW w:w="7497" w:type="dxa"/>
            <w:gridSpan w:val="3"/>
            <w:vAlign w:val="center"/>
          </w:tcPr>
          <w:p w14:paraId="5F944C4F" w14:textId="2890CD9C" w:rsidR="004F39D8" w:rsidRPr="00B102B1" w:rsidRDefault="009C17CE" w:rsidP="000F22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eastAsia="TH SarabunPSK"/>
                <w:sz w:val="32"/>
              </w:rPr>
              <w:t>กลุ่มสาระการเรียนรู้วิทยาศาสตร์และเทคโนโลยี โรงเรียนปทุมเทพวิทยาคาร</w:t>
            </w:r>
          </w:p>
        </w:tc>
      </w:tr>
      <w:tr w:rsidR="00FB0506" w:rsidRPr="00B102B1" w14:paraId="059E0F0A" w14:textId="77777777" w:rsidTr="00CF4C94">
        <w:trPr>
          <w:trHeight w:val="283"/>
        </w:trPr>
        <w:tc>
          <w:tcPr>
            <w:tcW w:w="470" w:type="dxa"/>
            <w:vAlign w:val="center"/>
          </w:tcPr>
          <w:p w14:paraId="167E06A5" w14:textId="77777777" w:rsidR="004F39D8" w:rsidRPr="00B102B1" w:rsidRDefault="004F39D8" w:rsidP="00FB050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02B1">
              <w:rPr>
                <w:rFonts w:ascii="TH SarabunPSK" w:hAnsi="TH SarabunPSK" w:cs="TH SarabunPSK" w:hint="cs" w:eastAsia="TH SarabunPSK"/>
                <w:b/>
                <w:bCs/>
                <w:sz w:val="32"/>
                <w:szCs w:val="40"/>
                <w:cs/>
              </w:rPr>
              <w:t>ที่</w:t>
            </w:r>
          </w:p>
        </w:tc>
        <w:tc>
          <w:tcPr>
            <w:tcW w:w="4065" w:type="dxa"/>
            <w:gridSpan w:val="3"/>
            <w:vAlign w:val="bottom"/>
          </w:tcPr>
          <w:p w14:paraId="72EE0F7C" w14:textId="0562B587" w:rsidR="004F39D8" w:rsidRPr="00B102B1" w:rsidRDefault="000F2225" w:rsidP="00FB050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eastAsia="TH SarabunPSK"/>
                <w:sz w:val="32"/>
                <w:szCs w:val="32"/>
              </w:rPr>
              <w:t>…………………………………………………………………</w:t>
            </w:r>
          </w:p>
        </w:tc>
        <w:tc>
          <w:tcPr>
            <w:tcW w:w="716" w:type="dxa"/>
            <w:vAlign w:val="center"/>
          </w:tcPr>
          <w:p w14:paraId="5841F002" w14:textId="0EE96B0B" w:rsidR="004F39D8" w:rsidRPr="00B102B1" w:rsidRDefault="004F39D8" w:rsidP="00FB0506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B102B1">
              <w:rPr>
                <w:rFonts w:ascii="TH SarabunPSK" w:hAnsi="TH SarabunPSK" w:cs="TH SarabunPSK" w:hint="cs" w:eastAsia="TH SarabunPSK"/>
                <w:b/>
                <w:bCs/>
                <w:sz w:val="32"/>
                <w:szCs w:val="40"/>
                <w:cs/>
              </w:rPr>
              <w:t>วันที่</w:t>
            </w:r>
          </w:p>
        </w:tc>
        <w:tc>
          <w:tcPr>
            <w:tcW w:w="3905" w:type="dxa"/>
            <w:vAlign w:val="center"/>
          </w:tcPr>
          <w:p w14:paraId="5315C7C7" w14:textId="46F7B969" w:rsidR="004F39D8" w:rsidRPr="00B102B1" w:rsidRDefault="009C17CE" w:rsidP="000F22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eastAsia="TH SarabunPSK"/>
                <w:sz w:val="32"/>
              </w:rPr>
              <w:t>6 กุมภาพันธ์ 2568</w:t>
            </w:r>
          </w:p>
        </w:tc>
      </w:tr>
      <w:tr w:rsidR="00AB421F" w:rsidRPr="00B102B1" w14:paraId="22F8E440" w14:textId="77777777" w:rsidTr="00CF4C94">
        <w:trPr>
          <w:trHeight w:val="283"/>
        </w:trPr>
        <w:tc>
          <w:tcPr>
            <w:tcW w:w="759" w:type="dxa"/>
            <w:gridSpan w:val="2"/>
            <w:vAlign w:val="center"/>
          </w:tcPr>
          <w:p w14:paraId="57883220" w14:textId="1F1FF1E3" w:rsidR="00AB421F" w:rsidRPr="00B102B1" w:rsidRDefault="00AB421F" w:rsidP="00AB421F">
            <w:pP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</w:pPr>
            <w:r w:rsidRPr="00B102B1">
              <w:rPr>
                <w:rFonts w:ascii="TH SarabunPSK" w:hAnsi="TH SarabunPSK" w:cs="TH SarabunPSK" w:hint="cs" w:eastAsia="TH SarabunPSK"/>
                <w:b/>
                <w:bCs/>
                <w:sz w:val="32"/>
                <w:szCs w:val="40"/>
                <w:cs/>
              </w:rPr>
              <w:t>เรื่อง</w:t>
            </w:r>
          </w:p>
        </w:tc>
        <w:tc>
          <w:tcPr>
            <w:tcW w:w="8397" w:type="dxa"/>
            <w:gridSpan w:val="4"/>
            <w:vAlign w:val="center"/>
          </w:tcPr>
          <w:p w14:paraId="1EF7C979" w14:textId="278F4D7C" w:rsidR="00AB421F" w:rsidRPr="009C17CE" w:rsidRDefault="00AB421F" w:rsidP="00AB421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H SarabunPSK"/>
                <w:sz w:val="32"/>
              </w:rPr>
              <w:t>ขออนุญาตินำนักเรียนเข้าร่วมกิจกรรมการแข่งขันพัฒนาโปรแกรมคอมพิวเตอร์แห่งประเทศไทย</w:t>
            </w:r>
          </w:p>
        </w:tc>
      </w:tr>
      <w:tr w:rsidR="00AB421F" w:rsidRPr="00B102B1" w14:paraId="0097154C" w14:textId="77777777" w:rsidTr="00CF4C94">
        <w:trPr>
          <w:trHeight w:val="283"/>
        </w:trPr>
        <w:tc>
          <w:tcPr>
            <w:tcW w:w="759" w:type="dxa"/>
            <w:gridSpan w:val="2"/>
            <w:vAlign w:val="center"/>
          </w:tcPr>
          <w:p w14:paraId="5A397508" w14:textId="3EBC5BA1" w:rsidR="00AB421F" w:rsidRPr="00B102B1" w:rsidRDefault="00AB421F" w:rsidP="00AB421F">
            <w:pP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 w:eastAsia="TH SarabunPSK"/>
                <w:b/>
                <w:bCs/>
                <w:sz w:val="32"/>
                <w:szCs w:val="40"/>
                <w:cs/>
              </w:rPr>
              <w:t>เรียน</w:t>
            </w:r>
          </w:p>
        </w:tc>
        <w:tc>
          <w:tcPr>
            <w:tcW w:w="8397" w:type="dxa"/>
            <w:gridSpan w:val="4"/>
            <w:vAlign w:val="center"/>
          </w:tcPr>
          <w:p w14:paraId="65156380" w14:textId="2818C046" w:rsidR="00AB421F" w:rsidRPr="00B102B1" w:rsidRDefault="00AB421F" w:rsidP="00AB421F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 w:eastAsia="TH SarabunPSK"/>
                <w:sz w:val="32"/>
                <w:szCs w:val="32"/>
                <w:cs/>
              </w:rPr>
              <w:t>ผู้อำนวยการโรงเรียนปทุมเทพวิทยาคาร</w:t>
            </w:r>
          </w:p>
        </w:tc>
      </w:tr>
    </w:tbl>
    <w:p w14:paraId="544E859B" w14:textId="67F5B8A6" w:rsidR="00B102B1" w:rsidRPr="00B102B1" w:rsidRDefault="00492787" w:rsidP="001618BB">
      <w:pPr>
        <w:spacing w:after="12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eastAsia="TH SarabunPSK"/>
          <w:sz w:val="32"/>
        </w:rPr>
        <w:tab/>
        <w:t>ด้วยกลุ่มสาระการเรียนรู้วิทยาศาสตร์และเทคโนโลยี มีความประสงค์นำนักเรียน เข้าร่วมกิจกรรม การแข่งขันพัฒนาโปรแกรมคอมพิวเตอร์แห่งประเทศไทย ณ อาคารกองอำนวยการอุทยานวิทยาศาสตร์ ภาคตะวันออกเฉียงเหนือ จังหวัดขอนแก่น ในวันที่ 6 กุมภาพันธ์ 2568</w:t>
      </w:r>
    </w:p>
    <w:tbl>
      <w:tblPr>
        <w:tblStyle w:val="ab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B102B1" w:rsidRPr="00B102B1" w14:paraId="25B35B7A" w14:textId="77777777" w:rsidTr="000C12DB">
        <w:trPr>
          <w:trHeight w:val="223"/>
        </w:trPr>
        <w:tc>
          <w:tcPr>
            <w:tcW w:w="7650" w:type="dxa"/>
          </w:tcPr>
          <w:p w14:paraId="60367F02" w14:textId="77777777" w:rsidR="00B102B1" w:rsidRPr="00B102B1" w:rsidRDefault="00B102B1" w:rsidP="00CC1052">
            <w:pPr>
              <w:tabs>
                <w:tab w:val="left" w:pos="272"/>
                <w:tab w:val="left" w:pos="657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02B1">
              <w:rPr>
                <w:rFonts w:ascii="TH SarabunPSK" w:hAnsi="TH SarabunPSK" w:cs="TH SarabunPSK" w:hint="cs" w:eastAsia="TH SarabunPSK"/>
                <w:sz w:val="32"/>
                <w:szCs w:val="32"/>
                <w:cs/>
              </w:rPr>
              <w:t>ในกิจกรรมนี้ได้ส่งนักเรียนและครูผู้ควบคุม คือ</w:t>
            </w:r>
          </w:p>
        </w:tc>
      </w:tr>
      <w:tr w:rsidR="00B102B1" w:rsidRPr="00B102B1" w14:paraId="78D53896" w14:textId="77777777" w:rsidTr="000C12DB">
        <w:trPr>
          <w:trHeight w:val="242"/>
        </w:trPr>
        <w:tc>
          <w:tcPr>
            <w:tcW w:w="7650" w:type="dxa"/>
            <w:vAlign w:val="center"/>
          </w:tcPr>
          <w:p w14:paraId="6CC91270" w14:textId="77777777" w:rsidR="00B102B1" w:rsidRPr="00B102B1" w:rsidRDefault="00B102B1" w:rsidP="00CC105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eastAsia="TH SarabunPSK"/>
                <w:sz w:val="32"/>
              </w:rPr>
              <w:t xml:space="preserve">   1. นายภูมิชัย บุตรแสน นักเรียนชั้นมัธยมศึกษาปีที่ 6/19</w:t>
              <w:br/>
              <w:t xml:space="preserve">   2. นายธนกร พงษากลาง กลุ่มสาระการเรียนรู้วิทยาศาสตร์และเทคโนโลยี</w:t>
            </w:r>
          </w:p>
        </w:tc>
      </w:tr>
      <w:tr w:rsidR="00B102B1" w:rsidRPr="00B102B1" w14:paraId="4D15C657" w14:textId="77777777" w:rsidTr="000C12DB">
        <w:trPr>
          <w:trHeight w:val="221"/>
        </w:trPr>
        <w:tc>
          <w:tcPr>
            <w:tcW w:w="7650" w:type="dxa"/>
          </w:tcPr>
          <w:p w14:paraId="26E8D3E5" w14:textId="77777777" w:rsidR="00B102B1" w:rsidRPr="00B102B1" w:rsidRDefault="00B102B1" w:rsidP="00CC1052">
            <w:pPr>
              <w:tabs>
                <w:tab w:val="left" w:pos="272"/>
                <w:tab w:val="left" w:pos="657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02B1">
              <w:rPr>
                <w:rFonts w:ascii="TH SarabunPSK" w:hAnsi="TH SarabunPSK" w:cs="TH SarabunPSK" w:hint="cs" w:eastAsia="TH SarabunPSK"/>
                <w:sz w:val="32"/>
                <w:szCs w:val="32"/>
                <w:cs/>
              </w:rPr>
              <w:t>จึงเรียนมาเพื่อโปรดทราบและพิจารณา</w:t>
            </w:r>
          </w:p>
        </w:tc>
      </w:tr>
    </w:tbl>
    <w:p w14:paraId="5766E2C0" w14:textId="77777777" w:rsidR="00B102B1" w:rsidRPr="00B102B1" w:rsidRDefault="00B102B1" w:rsidP="00B102B1">
      <w:pPr>
        <w:tabs>
          <w:tab w:val="left" w:pos="272"/>
          <w:tab w:val="left" w:pos="657"/>
          <w:tab w:val="left" w:pos="1021"/>
        </w:tabs>
        <w:jc w:val="thaiDistribute"/>
        <w:rPr>
          <w:rFonts w:ascii="TH SarabunPSK" w:hAnsi="TH SarabunPSK" w:cs="TH SarabunPSK"/>
          <w:szCs w:val="32"/>
        </w:rPr>
      </w:pPr>
    </w:p>
    <w:p w14:paraId="597F0DCC" w14:textId="77777777" w:rsidR="00B102B1" w:rsidRPr="00B102B1" w:rsidRDefault="00B102B1" w:rsidP="00B102B1">
      <w:pPr>
        <w:tabs>
          <w:tab w:val="left" w:pos="272"/>
          <w:tab w:val="left" w:pos="657"/>
          <w:tab w:val="left" w:pos="1021"/>
        </w:tabs>
        <w:jc w:val="thaiDistribute"/>
        <w:rPr>
          <w:rFonts w:ascii="TH SarabunPSK" w:hAnsi="TH SarabunPSK" w:cs="TH SarabunPSK"/>
          <w:szCs w:val="32"/>
        </w:rPr>
      </w:pPr>
    </w:p>
    <w:p w14:paraId="339A48C4" w14:textId="77777777" w:rsidR="00B102B1" w:rsidRPr="00B102B1" w:rsidRDefault="00B102B1" w:rsidP="00B102B1">
      <w:pPr>
        <w:tabs>
          <w:tab w:val="left" w:pos="272"/>
          <w:tab w:val="left" w:pos="657"/>
          <w:tab w:val="left" w:pos="1021"/>
        </w:tabs>
        <w:jc w:val="thaiDistribute"/>
        <w:rPr>
          <w:rFonts w:ascii="TH SarabunPSK" w:hAnsi="TH SarabunPSK" w:cs="TH SarabunPSK"/>
          <w:szCs w:val="32"/>
        </w:rPr>
      </w:pPr>
    </w:p>
    <w:p w14:paraId="5DEF99A7" w14:textId="77777777" w:rsidR="00B102B1" w:rsidRPr="00B102B1" w:rsidRDefault="00B102B1" w:rsidP="00B102B1">
      <w:pPr>
        <w:tabs>
          <w:tab w:val="left" w:pos="272"/>
          <w:tab w:val="left" w:pos="657"/>
          <w:tab w:val="left" w:pos="1021"/>
        </w:tabs>
        <w:jc w:val="thaiDistribute"/>
        <w:rPr>
          <w:rFonts w:ascii="TH SarabunPSK" w:hAnsi="TH SarabunPSK" w:cs="TH SarabunPSK"/>
          <w:szCs w:val="32"/>
        </w:rPr>
      </w:pPr>
    </w:p>
    <w:tbl>
      <w:tblPr>
        <w:tblStyle w:val="ab"/>
        <w:tblW w:w="50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2"/>
      </w:tblGrid>
      <w:tr w:rsidR="00B102B1" w:rsidRPr="00B102B1" w14:paraId="76FD8021" w14:textId="77777777" w:rsidTr="000C12DB">
        <w:trPr>
          <w:jc w:val="right"/>
        </w:trPr>
        <w:tc>
          <w:tcPr>
            <w:tcW w:w="5062" w:type="dxa"/>
          </w:tcPr>
          <w:p w14:paraId="6B1DF2EE" w14:textId="77777777" w:rsidR="00B102B1" w:rsidRPr="00B102B1" w:rsidRDefault="00B102B1" w:rsidP="00CC1052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ascii="TH SarabunPSK" w:hAnsi="TH SarabunPSK" w:cs="TH SarabunPSK"/>
                <w:sz w:val="32"/>
                <w:szCs w:val="40"/>
                <w:cs/>
              </w:rPr>
            </w:pPr>
            <w:r>
              <w:rPr>
                <w:rFonts w:ascii="TH SarabunPSK" w:hAnsi="TH SarabunPSK" w:eastAsia="TH SarabunPSK"/>
                <w:sz w:val="32"/>
              </w:rPr>
              <w:t>(นายธนกร พงษากลาง )</w:t>
            </w:r>
          </w:p>
        </w:tc>
      </w:tr>
      <w:tr w:rsidR="00B102B1" w:rsidRPr="00B102B1" w14:paraId="2F2B5241" w14:textId="77777777" w:rsidTr="000C12DB">
        <w:trPr>
          <w:jc w:val="right"/>
        </w:trPr>
        <w:tc>
          <w:tcPr>
            <w:tcW w:w="5062" w:type="dxa"/>
          </w:tcPr>
          <w:p w14:paraId="762972F0" w14:textId="77777777" w:rsidR="00B102B1" w:rsidRPr="00B102B1" w:rsidRDefault="00B102B1" w:rsidP="00CC1052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eastAsia="TH SarabunPSK"/>
                <w:sz w:val="32"/>
              </w:rPr>
              <w:t>ครูกลุ่มสาระการเรียนรู้วิทยาศาสตร์และเทคโนโลยี</w:t>
            </w:r>
          </w:p>
        </w:tc>
      </w:tr>
    </w:tbl>
    <w:p w14:paraId="2B3501A5" w14:textId="674D1ED2" w:rsidR="00B102B1" w:rsidRPr="00B102B1" w:rsidRDefault="00B102B1" w:rsidP="00B102B1">
      <w:pPr>
        <w:tabs>
          <w:tab w:val="left" w:pos="1359"/>
        </w:tabs>
        <w:rPr>
          <w:rFonts w:ascii="TH SarabunPSK" w:hAnsi="TH SarabunPSK" w:cs="TH SarabunPSK"/>
          <w:sz w:val="32"/>
          <w:szCs w:val="32"/>
        </w:rPr>
      </w:pPr>
    </w:p>
    <w:sectPr w:rsidR="00B102B1" w:rsidRPr="00B102B1" w:rsidSect="006B72B7">
      <w:headerReference w:type="even" r:id="rId9"/>
      <w:headerReference w:type="default" r:id="rId10"/>
      <w:pgSz w:w="11906" w:h="16838" w:code="9"/>
      <w:pgMar w:top="1021" w:right="1134" w:bottom="851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0D49D" w14:textId="77777777" w:rsidR="00802AFB" w:rsidRDefault="00802AFB">
      <w:r>
        <w:separator/>
      </w:r>
    </w:p>
  </w:endnote>
  <w:endnote w:type="continuationSeparator" w:id="0">
    <w:p w14:paraId="5546AB9C" w14:textId="77777777" w:rsidR="00802AFB" w:rsidRDefault="0080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FD6EA" w14:textId="77777777" w:rsidR="00802AFB" w:rsidRDefault="00802AFB">
      <w:r>
        <w:separator/>
      </w:r>
    </w:p>
  </w:footnote>
  <w:footnote w:type="continuationSeparator" w:id="0">
    <w:p w14:paraId="0FF3EE7D" w14:textId="77777777" w:rsidR="00802AFB" w:rsidRDefault="0080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00115" w14:textId="77777777" w:rsidR="00B84631" w:rsidRDefault="00B84631" w:rsidP="00D6626B">
    <w:pPr>
      <w:pStyle w:val="a5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end"/>
    </w:r>
  </w:p>
  <w:p w14:paraId="6446642F" w14:textId="77777777" w:rsidR="00B84631" w:rsidRDefault="00B8463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70ED4" w14:textId="77777777" w:rsidR="00B84631" w:rsidRDefault="00B84631">
    <w:pPr>
      <w:pStyle w:val="a5"/>
      <w:rPr>
        <w:rFonts w:ascii="TH SarabunPSK" w:hAnsi="TH SarabunPSK" w:cs="TH SarabunPSK"/>
        <w:sz w:val="32"/>
        <w:szCs w:val="32"/>
      </w:rPr>
    </w:pPr>
  </w:p>
  <w:p w14:paraId="02B0BBAD" w14:textId="77777777" w:rsidR="00B84631" w:rsidRPr="00D6626B" w:rsidRDefault="00B84631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E688A"/>
    <w:multiLevelType w:val="hybridMultilevel"/>
    <w:tmpl w:val="B2865E74"/>
    <w:lvl w:ilvl="0" w:tplc="04848C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F5410"/>
    <w:multiLevelType w:val="hybridMultilevel"/>
    <w:tmpl w:val="6DD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0DF0"/>
    <w:multiLevelType w:val="hybridMultilevel"/>
    <w:tmpl w:val="CA361BBC"/>
    <w:lvl w:ilvl="0" w:tplc="4296C68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F5889"/>
    <w:multiLevelType w:val="hybridMultilevel"/>
    <w:tmpl w:val="30E2B580"/>
    <w:lvl w:ilvl="0" w:tplc="88DA9588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78BA56B9"/>
    <w:multiLevelType w:val="hybridMultilevel"/>
    <w:tmpl w:val="3DAA1734"/>
    <w:lvl w:ilvl="0" w:tplc="85929248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36203984">
    <w:abstractNumId w:val="3"/>
  </w:num>
  <w:num w:numId="2" w16cid:durableId="1154834546">
    <w:abstractNumId w:val="4"/>
  </w:num>
  <w:num w:numId="3" w16cid:durableId="1696998683">
    <w:abstractNumId w:val="1"/>
  </w:num>
  <w:num w:numId="4" w16cid:durableId="913971009">
    <w:abstractNumId w:val="0"/>
  </w:num>
  <w:num w:numId="5" w16cid:durableId="919406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0"/>
    <w:rsid w:val="000009B3"/>
    <w:rsid w:val="00041424"/>
    <w:rsid w:val="0004568E"/>
    <w:rsid w:val="00055E5F"/>
    <w:rsid w:val="0006583D"/>
    <w:rsid w:val="0009433A"/>
    <w:rsid w:val="000C12DB"/>
    <w:rsid w:val="000C780C"/>
    <w:rsid w:val="000D44AC"/>
    <w:rsid w:val="000D658D"/>
    <w:rsid w:val="000D6E6C"/>
    <w:rsid w:val="000F2225"/>
    <w:rsid w:val="00107DC9"/>
    <w:rsid w:val="00134A4B"/>
    <w:rsid w:val="001618BB"/>
    <w:rsid w:val="001878BA"/>
    <w:rsid w:val="00193FB7"/>
    <w:rsid w:val="001A236F"/>
    <w:rsid w:val="001B6BD6"/>
    <w:rsid w:val="001D2D8E"/>
    <w:rsid w:val="001F5E85"/>
    <w:rsid w:val="00234405"/>
    <w:rsid w:val="00236EDF"/>
    <w:rsid w:val="00237D59"/>
    <w:rsid w:val="002747A4"/>
    <w:rsid w:val="002A1807"/>
    <w:rsid w:val="002D0C13"/>
    <w:rsid w:val="002E1EB8"/>
    <w:rsid w:val="002F20E1"/>
    <w:rsid w:val="002F2539"/>
    <w:rsid w:val="003131E8"/>
    <w:rsid w:val="0031640A"/>
    <w:rsid w:val="003728B7"/>
    <w:rsid w:val="00387B20"/>
    <w:rsid w:val="003A54A5"/>
    <w:rsid w:val="003B0B81"/>
    <w:rsid w:val="003C6452"/>
    <w:rsid w:val="003D7C30"/>
    <w:rsid w:val="003E582F"/>
    <w:rsid w:val="00433CAF"/>
    <w:rsid w:val="004470AA"/>
    <w:rsid w:val="0045559E"/>
    <w:rsid w:val="00492787"/>
    <w:rsid w:val="00497633"/>
    <w:rsid w:val="004B0E42"/>
    <w:rsid w:val="004B4D7E"/>
    <w:rsid w:val="004C53C8"/>
    <w:rsid w:val="004F39D8"/>
    <w:rsid w:val="00506B44"/>
    <w:rsid w:val="005425A8"/>
    <w:rsid w:val="00544DC4"/>
    <w:rsid w:val="00552941"/>
    <w:rsid w:val="00563411"/>
    <w:rsid w:val="005854A9"/>
    <w:rsid w:val="00595E11"/>
    <w:rsid w:val="005B3CDE"/>
    <w:rsid w:val="005B7CC9"/>
    <w:rsid w:val="005F4EE0"/>
    <w:rsid w:val="00612B51"/>
    <w:rsid w:val="00613DE2"/>
    <w:rsid w:val="0068054D"/>
    <w:rsid w:val="006A175C"/>
    <w:rsid w:val="006A4118"/>
    <w:rsid w:val="006B17F4"/>
    <w:rsid w:val="006B72B7"/>
    <w:rsid w:val="006D16F7"/>
    <w:rsid w:val="006E31FA"/>
    <w:rsid w:val="00703157"/>
    <w:rsid w:val="00707384"/>
    <w:rsid w:val="007154B5"/>
    <w:rsid w:val="007331F6"/>
    <w:rsid w:val="0073699E"/>
    <w:rsid w:val="00782409"/>
    <w:rsid w:val="007941B5"/>
    <w:rsid w:val="007955BD"/>
    <w:rsid w:val="007A77CC"/>
    <w:rsid w:val="007B0FAD"/>
    <w:rsid w:val="007E6E95"/>
    <w:rsid w:val="007F1A71"/>
    <w:rsid w:val="00802AFB"/>
    <w:rsid w:val="00841186"/>
    <w:rsid w:val="00850449"/>
    <w:rsid w:val="008535D9"/>
    <w:rsid w:val="0085677B"/>
    <w:rsid w:val="00862B33"/>
    <w:rsid w:val="0086677E"/>
    <w:rsid w:val="0087163D"/>
    <w:rsid w:val="008720A2"/>
    <w:rsid w:val="00881FBB"/>
    <w:rsid w:val="008866CD"/>
    <w:rsid w:val="008D01E2"/>
    <w:rsid w:val="008E157A"/>
    <w:rsid w:val="008F4431"/>
    <w:rsid w:val="00904C2B"/>
    <w:rsid w:val="00921E9F"/>
    <w:rsid w:val="00922CBD"/>
    <w:rsid w:val="00923102"/>
    <w:rsid w:val="00923420"/>
    <w:rsid w:val="00946E2C"/>
    <w:rsid w:val="00950731"/>
    <w:rsid w:val="00951D06"/>
    <w:rsid w:val="00953F07"/>
    <w:rsid w:val="009813B5"/>
    <w:rsid w:val="00990D85"/>
    <w:rsid w:val="0099511E"/>
    <w:rsid w:val="009A123A"/>
    <w:rsid w:val="009C17CE"/>
    <w:rsid w:val="009C74E1"/>
    <w:rsid w:val="009D74D7"/>
    <w:rsid w:val="009E189D"/>
    <w:rsid w:val="00A05AD8"/>
    <w:rsid w:val="00A07DF8"/>
    <w:rsid w:val="00A10DAF"/>
    <w:rsid w:val="00A60D81"/>
    <w:rsid w:val="00A64DF4"/>
    <w:rsid w:val="00A67321"/>
    <w:rsid w:val="00A841C7"/>
    <w:rsid w:val="00A85759"/>
    <w:rsid w:val="00A97E58"/>
    <w:rsid w:val="00AB3BC8"/>
    <w:rsid w:val="00AB421F"/>
    <w:rsid w:val="00AC4217"/>
    <w:rsid w:val="00AD0725"/>
    <w:rsid w:val="00AE0484"/>
    <w:rsid w:val="00AE4267"/>
    <w:rsid w:val="00AE4345"/>
    <w:rsid w:val="00B002E5"/>
    <w:rsid w:val="00B102B1"/>
    <w:rsid w:val="00B1038D"/>
    <w:rsid w:val="00B346A8"/>
    <w:rsid w:val="00B51B3E"/>
    <w:rsid w:val="00B80B01"/>
    <w:rsid w:val="00B84631"/>
    <w:rsid w:val="00B8566C"/>
    <w:rsid w:val="00B857A1"/>
    <w:rsid w:val="00B90122"/>
    <w:rsid w:val="00BD6B3B"/>
    <w:rsid w:val="00BF7634"/>
    <w:rsid w:val="00C13F57"/>
    <w:rsid w:val="00C2266B"/>
    <w:rsid w:val="00C2565C"/>
    <w:rsid w:val="00C3748A"/>
    <w:rsid w:val="00C663C2"/>
    <w:rsid w:val="00C705BE"/>
    <w:rsid w:val="00C87E7C"/>
    <w:rsid w:val="00C94909"/>
    <w:rsid w:val="00CB73E8"/>
    <w:rsid w:val="00CF4C94"/>
    <w:rsid w:val="00D27B2C"/>
    <w:rsid w:val="00D35165"/>
    <w:rsid w:val="00D40E4A"/>
    <w:rsid w:val="00D423B5"/>
    <w:rsid w:val="00D4689D"/>
    <w:rsid w:val="00D518B7"/>
    <w:rsid w:val="00D54397"/>
    <w:rsid w:val="00D5496A"/>
    <w:rsid w:val="00D60159"/>
    <w:rsid w:val="00D6626B"/>
    <w:rsid w:val="00D86513"/>
    <w:rsid w:val="00DA5C4B"/>
    <w:rsid w:val="00DB741A"/>
    <w:rsid w:val="00DC6853"/>
    <w:rsid w:val="00DD267F"/>
    <w:rsid w:val="00DF05F2"/>
    <w:rsid w:val="00E30CE3"/>
    <w:rsid w:val="00E44DB8"/>
    <w:rsid w:val="00E537F1"/>
    <w:rsid w:val="00EB5645"/>
    <w:rsid w:val="00ED14B5"/>
    <w:rsid w:val="00EE0C32"/>
    <w:rsid w:val="00EF7B02"/>
    <w:rsid w:val="00F06498"/>
    <w:rsid w:val="00F07C55"/>
    <w:rsid w:val="00F116A9"/>
    <w:rsid w:val="00F23720"/>
    <w:rsid w:val="00F307B6"/>
    <w:rsid w:val="00F4094B"/>
    <w:rsid w:val="00F44641"/>
    <w:rsid w:val="00F57925"/>
    <w:rsid w:val="00F74ED5"/>
    <w:rsid w:val="00F8089C"/>
    <w:rsid w:val="00F819F8"/>
    <w:rsid w:val="00F90A7D"/>
    <w:rsid w:val="00F92927"/>
    <w:rsid w:val="00FB0506"/>
    <w:rsid w:val="00FB3EF2"/>
    <w:rsid w:val="00FC5575"/>
    <w:rsid w:val="00FD6B18"/>
    <w:rsid w:val="00FE0C67"/>
    <w:rsid w:val="00FE6D0A"/>
    <w:rsid w:val="00FF0131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3B9C5"/>
  <w15:chartTrackingRefBased/>
  <w15:docId w15:val="{D3E926ED-69CB-4258-8F66-AD304E31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F57925"/>
    <w:rPr>
      <w:color w:val="800080"/>
      <w:u w:val="single"/>
    </w:rPr>
  </w:style>
  <w:style w:type="character" w:styleId="a4">
    <w:name w:val="Hyperlink"/>
    <w:rsid w:val="00C87E7C"/>
    <w:rPr>
      <w:color w:val="0000FF"/>
      <w:u w:val="single"/>
      <w:lang w:bidi="th-TH"/>
    </w:rPr>
  </w:style>
  <w:style w:type="paragraph" w:styleId="a5">
    <w:name w:val="header"/>
    <w:basedOn w:val="a"/>
    <w:rsid w:val="00D6626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6626B"/>
  </w:style>
  <w:style w:type="paragraph" w:styleId="a7">
    <w:name w:val="footer"/>
    <w:basedOn w:val="a"/>
    <w:rsid w:val="00D6626B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9813B5"/>
    <w:rPr>
      <w:rFonts w:ascii="Segoe UI" w:hAnsi="Segoe UI"/>
      <w:sz w:val="18"/>
      <w:szCs w:val="22"/>
    </w:rPr>
  </w:style>
  <w:style w:type="character" w:customStyle="1" w:styleId="a9">
    <w:name w:val="ข้อความบอลลูน อักขระ"/>
    <w:link w:val="a8"/>
    <w:rsid w:val="009813B5"/>
    <w:rPr>
      <w:rFonts w:ascii="Segoe UI" w:hAnsi="Segoe UI"/>
      <w:sz w:val="18"/>
      <w:szCs w:val="22"/>
    </w:rPr>
  </w:style>
  <w:style w:type="paragraph" w:styleId="aa">
    <w:name w:val="List Paragraph"/>
    <w:basedOn w:val="a"/>
    <w:uiPriority w:val="34"/>
    <w:qFormat/>
    <w:rsid w:val="0004568E"/>
    <w:pPr>
      <w:ind w:left="720"/>
      <w:contextualSpacing/>
    </w:pPr>
  </w:style>
  <w:style w:type="table" w:styleId="ab">
    <w:name w:val="Table Grid"/>
    <w:basedOn w:val="a1"/>
    <w:uiPriority w:val="39"/>
    <w:rsid w:val="004F3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&#3650;&#3619;&#3591;&#3648;&#3619;&#3637;&#3618;&#3609;&#3611;&#3607;&#3640;&#3617;&#3648;&#3607;&#3614;&#3623;&#3636;&#3607;&#3618;&#3634;&#3588;&#3634;&#3619;\&#3650;&#3619;&#3591;&#3648;&#3619;&#3637;&#3618;&#3609;&#3611;&#3607;&#3640;&#3617;&#3648;&#3607;&#3614;&#3623;&#3636;&#3607;&#3618;&#3634;&#3588;&#3634;&#3619;&#3627;&#3609;&#3633;&#3591;&#3626;&#3639;&#3629;&#3616;&#3634;&#3618;&#3651;&#3609;6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A3B42-146A-4BCA-8BC3-54B67EB3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โรงเรียนปทุมเทพวิทยาคารหนังสือภายใน61.dot</Template>
  <TotalTime>47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SPM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HUAWEI</dc:creator>
  <cp:keywords/>
  <dc:description/>
  <cp:lastModifiedBy>Chatan Petry</cp:lastModifiedBy>
  <cp:revision>27</cp:revision>
  <cp:lastPrinted>2022-09-15T04:19:00Z</cp:lastPrinted>
  <dcterms:created xsi:type="dcterms:W3CDTF">2022-09-14T19:03:00Z</dcterms:created>
  <dcterms:modified xsi:type="dcterms:W3CDTF">2025-02-04T15:36:00Z</dcterms:modified>
</cp:coreProperties>
</file>